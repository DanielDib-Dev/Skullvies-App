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6817"/>
      </w:tblGrid>
      <w:tr w:rsidR="002E0F43" w:rsidRPr="00103AE3" w14:paraId="62DCF438" w14:textId="77777777" w:rsidTr="00312357">
        <w:trPr>
          <w:trHeight w:val="537"/>
        </w:trPr>
        <w:tc>
          <w:tcPr>
            <w:tcW w:w="5000" w:type="pct"/>
            <w:gridSpan w:val="2"/>
            <w:tcBorders>
              <w:bottom w:val="double" w:sz="4" w:space="0" w:color="auto"/>
            </w:tcBorders>
            <w:vAlign w:val="center"/>
          </w:tcPr>
          <w:p w14:paraId="196C17E2" w14:textId="77777777" w:rsidR="002E0F43" w:rsidRPr="00103AE3" w:rsidRDefault="000C571A" w:rsidP="004167A2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  <w:rPr>
                <w:sz w:val="24"/>
                <w:szCs w:val="24"/>
              </w:rPr>
            </w:pPr>
            <w:r w:rsidRPr="00103AE3">
              <w:rPr>
                <w:sz w:val="24"/>
                <w:szCs w:val="24"/>
              </w:rPr>
              <w:t>Identificação</w:t>
            </w:r>
          </w:p>
        </w:tc>
      </w:tr>
      <w:tr w:rsidR="00082637" w:rsidRPr="00103AE3" w14:paraId="1BB56F2D" w14:textId="77777777" w:rsidTr="00BD74E5">
        <w:trPr>
          <w:trHeight w:val="70"/>
        </w:trPr>
        <w:tc>
          <w:tcPr>
            <w:tcW w:w="992" w:type="pct"/>
            <w:tcBorders>
              <w:top w:val="double" w:sz="4" w:space="0" w:color="auto"/>
            </w:tcBorders>
            <w:vAlign w:val="center"/>
          </w:tcPr>
          <w:p w14:paraId="5191EE3F" w14:textId="77777777" w:rsidR="00082637" w:rsidRPr="00103AE3" w:rsidRDefault="000C571A" w:rsidP="00805492">
            <w:pPr>
              <w:pStyle w:val="PargrafodaLista"/>
              <w:spacing w:before="120" w:after="120" w:line="360" w:lineRule="auto"/>
              <w:ind w:left="0"/>
            </w:pPr>
            <w:r w:rsidRPr="00103AE3">
              <w:t>Projeto</w:t>
            </w:r>
            <w:r w:rsidR="00082637" w:rsidRPr="00103AE3">
              <w:t>:</w:t>
            </w:r>
          </w:p>
        </w:tc>
        <w:tc>
          <w:tcPr>
            <w:tcW w:w="4008" w:type="pct"/>
            <w:tcBorders>
              <w:top w:val="double" w:sz="4" w:space="0" w:color="auto"/>
            </w:tcBorders>
            <w:vAlign w:val="bottom"/>
          </w:tcPr>
          <w:p w14:paraId="666DC1EC" w14:textId="0139EE8D" w:rsidR="00082637" w:rsidRPr="00103AE3" w:rsidRDefault="00BD74E5" w:rsidP="001017B7">
            <w:pPr>
              <w:pStyle w:val="PargrafodaLista"/>
              <w:spacing w:before="360" w:after="120"/>
              <w:ind w:left="0"/>
            </w:pPr>
            <w:r w:rsidRPr="00103AE3">
              <w:rPr>
                <w:color w:val="073E87" w:themeColor="text2"/>
              </w:rPr>
              <w:t>Skullvies</w:t>
            </w:r>
          </w:p>
        </w:tc>
      </w:tr>
      <w:tr w:rsidR="00B46D4B" w:rsidRPr="00103AE3" w14:paraId="36C6F274" w14:textId="77777777" w:rsidTr="00BD74E5">
        <w:trPr>
          <w:trHeight w:val="70"/>
        </w:trPr>
        <w:tc>
          <w:tcPr>
            <w:tcW w:w="992" w:type="pct"/>
            <w:vAlign w:val="center"/>
          </w:tcPr>
          <w:p w14:paraId="1A76CF2B" w14:textId="6B520EEF" w:rsidR="00B46D4B" w:rsidRPr="00103AE3" w:rsidRDefault="00BD74E5" w:rsidP="00805492">
            <w:pPr>
              <w:pStyle w:val="PargrafodaLista"/>
              <w:spacing w:before="120" w:after="120" w:line="360" w:lineRule="auto"/>
              <w:ind w:left="0"/>
            </w:pPr>
            <w:r w:rsidRPr="00103AE3">
              <w:t>Desenvolvedor</w:t>
            </w:r>
            <w:r w:rsidR="00B46D4B" w:rsidRPr="00103AE3">
              <w:t>:</w:t>
            </w:r>
          </w:p>
        </w:tc>
        <w:tc>
          <w:tcPr>
            <w:tcW w:w="4008" w:type="pct"/>
            <w:vAlign w:val="bottom"/>
          </w:tcPr>
          <w:p w14:paraId="5AF6527A" w14:textId="1A56A6FB" w:rsidR="00B46D4B" w:rsidRPr="00103AE3" w:rsidRDefault="00BD74E5" w:rsidP="007472DC">
            <w:pPr>
              <w:pStyle w:val="PargrafodaLista"/>
              <w:spacing w:before="360" w:after="120"/>
              <w:ind w:left="0"/>
            </w:pPr>
            <w:r w:rsidRPr="00103AE3">
              <w:rPr>
                <w:color w:val="073E87" w:themeColor="text2"/>
              </w:rPr>
              <w:t>Daniel Dib Lopes</w:t>
            </w:r>
          </w:p>
        </w:tc>
      </w:tr>
    </w:tbl>
    <w:p w14:paraId="700D6996" w14:textId="77777777" w:rsidR="006121A5" w:rsidRPr="00103AE3" w:rsidRDefault="006121A5" w:rsidP="000C571A">
      <w:pPr>
        <w:pStyle w:val="PargrafodaLista"/>
      </w:pPr>
    </w:p>
    <w:p w14:paraId="4D988099" w14:textId="77777777" w:rsidR="00AC11CA" w:rsidRPr="00103AE3" w:rsidRDefault="00AC11CA" w:rsidP="000C571A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F17B7B" w:rsidRPr="00103AE3" w14:paraId="4C38B102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6E8A5701" w14:textId="77777777" w:rsidR="00F17B7B" w:rsidRPr="00103AE3" w:rsidRDefault="004B3F8C" w:rsidP="00535F86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Justificativa</w:t>
            </w:r>
          </w:p>
        </w:tc>
      </w:tr>
      <w:tr w:rsidR="00F17B7B" w:rsidRPr="00103AE3" w14:paraId="22B7EAA1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35EB6614" w14:textId="3CE9588C" w:rsidR="00D13524" w:rsidRPr="00103AE3" w:rsidRDefault="00BD74E5" w:rsidP="00BE7404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Este projeto é fundamentado na crescente demanda por aplicativos que ofereçam acesso fácil e conveniente a informações sobre filmes. Com o aumento do consumo de conteúdo de vídeo sob demanda e a diversificação das opções de entretenimento, um aplicativo que centralize informações relevantes sobre filmes em um formato acessível e interativo torna-se uma ferramenta valiosa para os “cinéfilos”. Além disso, a integração com uma API de filmes e o uso do Firebase para autenticação e armazenamento de dados oferecem uma abordagem tecnológica moderna e escalável para o desenvolvimento do aplicativo, garantindo uma experiência de usuário consistente e confiável. Assim, este projeto visa preencher uma lacuna no mercado de aplicativos móveis, fornecendo uma solução robusta e atrativa para os amantes do cinema.</w:t>
            </w:r>
          </w:p>
        </w:tc>
      </w:tr>
    </w:tbl>
    <w:p w14:paraId="04B0E268" w14:textId="77777777" w:rsidR="00F17B7B" w:rsidRPr="00103AE3" w:rsidRDefault="00F17B7B" w:rsidP="002E0F43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D6DB9" w:rsidRPr="00103AE3" w14:paraId="0A9590A9" w14:textId="77777777" w:rsidTr="00BA489B">
        <w:trPr>
          <w:trHeight w:val="537"/>
        </w:trPr>
        <w:tc>
          <w:tcPr>
            <w:tcW w:w="5000" w:type="pct"/>
            <w:vAlign w:val="center"/>
          </w:tcPr>
          <w:p w14:paraId="10EA60F0" w14:textId="77777777" w:rsidR="009D6DB9" w:rsidRPr="00103AE3" w:rsidRDefault="00B30D94" w:rsidP="009D6DB9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Objetivo</w:t>
            </w:r>
          </w:p>
        </w:tc>
      </w:tr>
      <w:tr w:rsidR="009D6DB9" w:rsidRPr="00103AE3" w14:paraId="4975059A" w14:textId="77777777" w:rsidTr="00BD74E5">
        <w:trPr>
          <w:trHeight w:val="682"/>
        </w:trPr>
        <w:tc>
          <w:tcPr>
            <w:tcW w:w="5000" w:type="pct"/>
            <w:vAlign w:val="center"/>
          </w:tcPr>
          <w:p w14:paraId="26DB6316" w14:textId="12277673" w:rsidR="009D6DB9" w:rsidRPr="00103AE3" w:rsidRDefault="00BD74E5" w:rsidP="005E215A">
            <w:pPr>
              <w:pStyle w:val="PargrafodaLista"/>
              <w:spacing w:before="360" w:after="120"/>
              <w:ind w:left="0"/>
              <w:jc w:val="both"/>
              <w:rPr>
                <w:color w:val="BFBFBF" w:themeColor="background1" w:themeShade="BF"/>
              </w:rPr>
            </w:pPr>
            <w:r w:rsidRPr="00103AE3">
              <w:rPr>
                <w:color w:val="073E87" w:themeColor="text2"/>
              </w:rPr>
              <w:t>O objetivo deste projeto é desenvolver um aplicativo móvel utilizando as tecnologias Ionic, Angular e Firebase, com o propósito de proporcionar aos usuários uma plataforma intuitiva e eficiente para explorar e gerenciar informações sobre filmes. O aplicativo permitirá aos usuários visualizar detalhes de filmes, como pôsteres, sinopses, avaliações e elenco, além de possibilitar a criação de uma lista personalizada de filmes favoritos. Além disso, os usuários poderão registrar-se, autenticar-se e personalizar seu perfil com uma foto.</w:t>
            </w:r>
          </w:p>
        </w:tc>
      </w:tr>
    </w:tbl>
    <w:p w14:paraId="2964D125" w14:textId="77777777" w:rsidR="006121A5" w:rsidRPr="00103AE3" w:rsidRDefault="006121A5" w:rsidP="002E0F43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10284" w:rsidRPr="00103AE3" w14:paraId="052314E8" w14:textId="77777777" w:rsidTr="00A5243B">
        <w:trPr>
          <w:trHeight w:val="1044"/>
        </w:trPr>
        <w:tc>
          <w:tcPr>
            <w:tcW w:w="5000" w:type="pct"/>
            <w:vAlign w:val="center"/>
          </w:tcPr>
          <w:p w14:paraId="1BB83702" w14:textId="77777777" w:rsidR="00A10284" w:rsidRPr="00103AE3" w:rsidRDefault="00A10284" w:rsidP="00A5243B">
            <w:pPr>
              <w:pStyle w:val="PargrafodaLista"/>
              <w:spacing w:before="360" w:after="120"/>
              <w:ind w:left="0"/>
              <w:jc w:val="both"/>
              <w:rPr>
                <w:color w:val="BFBFBF" w:themeColor="background1" w:themeShade="BF"/>
              </w:rPr>
            </w:pPr>
            <w:r w:rsidRPr="00103AE3">
              <w:t>4. Benefícios</w:t>
            </w:r>
          </w:p>
        </w:tc>
      </w:tr>
      <w:tr w:rsidR="00B5228B" w:rsidRPr="00103AE3" w14:paraId="7329454D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4D847F6A" w14:textId="3FBBF2B8" w:rsidR="00BD74E5" w:rsidRPr="00103AE3" w:rsidRDefault="00BD74E5" w:rsidP="008D5097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Novo mercado: O aplicativo Skullvies abre portas p</w:t>
            </w:r>
            <w:r w:rsidR="008D5097" w:rsidRPr="00103AE3">
              <w:rPr>
                <w:color w:val="073E87" w:themeColor="text2"/>
              </w:rPr>
              <w:t xml:space="preserve">ara a empresa no mundo dos apps </w:t>
            </w:r>
            <w:r w:rsidRPr="00103AE3">
              <w:rPr>
                <w:color w:val="073E87" w:themeColor="text2"/>
              </w:rPr>
              <w:t>de cinema, alcançando novos usuários.</w:t>
            </w:r>
          </w:p>
          <w:p w14:paraId="680C6C08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6F18DA79" w14:textId="3F9950EA" w:rsidR="00BD74E5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Fidelização: Uma plataforma fácil de usar mantém os clientes interessados, trazendo mais pessoas e mantendo as existentes.</w:t>
            </w:r>
          </w:p>
          <w:p w14:paraId="655FC3EB" w14:textId="77777777" w:rsidR="00BD74E5" w:rsidRPr="00103AE3" w:rsidRDefault="00BD74E5" w:rsidP="00BD74E5">
            <w:pPr>
              <w:pStyle w:val="PargrafodaLista"/>
              <w:rPr>
                <w:color w:val="073E87" w:themeColor="text2"/>
              </w:rPr>
            </w:pPr>
          </w:p>
          <w:p w14:paraId="77C1EAF5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27825369" w14:textId="1E940A53" w:rsidR="00BD74E5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Mais visibilidade: Um aplicativo bem-feito chama a atenção da mídia e do público, ajudando a empresa a crescer.</w:t>
            </w:r>
          </w:p>
          <w:p w14:paraId="305CD211" w14:textId="77777777" w:rsidR="00BD74E5" w:rsidRPr="00103AE3" w:rsidRDefault="00BD74E5" w:rsidP="00BD74E5">
            <w:pPr>
              <w:pStyle w:val="PargrafodaLista"/>
              <w:tabs>
                <w:tab w:val="left" w:pos="273"/>
              </w:tabs>
              <w:spacing w:before="120" w:after="120"/>
              <w:ind w:left="360"/>
              <w:rPr>
                <w:color w:val="073E87" w:themeColor="text2"/>
              </w:rPr>
            </w:pPr>
          </w:p>
          <w:p w14:paraId="61E50D33" w14:textId="4DC6BBEF" w:rsidR="00A10284" w:rsidRPr="00103AE3" w:rsidRDefault="00BD74E5" w:rsidP="00BD74E5">
            <w:pPr>
              <w:pStyle w:val="PargrafodaLista"/>
              <w:numPr>
                <w:ilvl w:val="0"/>
                <w:numId w:val="5"/>
              </w:numPr>
              <w:tabs>
                <w:tab w:val="left" w:pos="273"/>
              </w:tabs>
              <w:spacing w:before="120" w:after="120"/>
            </w:pPr>
            <w:r w:rsidRPr="00103AE3">
              <w:rPr>
                <w:color w:val="073E87" w:themeColor="text2"/>
              </w:rPr>
              <w:lastRenderedPageBreak/>
              <w:t>Potencial de ganhos: Recursos como listas de filmes favoritos podem trazer oportunidades de ganho, como anúncios ou parcerias.</w:t>
            </w:r>
          </w:p>
          <w:p w14:paraId="2B38392B" w14:textId="77777777" w:rsidR="00A10284" w:rsidRPr="00103AE3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26F5DFB8" w14:textId="77777777" w:rsidR="00A10284" w:rsidRPr="00103AE3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4194590E" w14:textId="48BFC014" w:rsidR="00B5228B" w:rsidRPr="00103AE3" w:rsidRDefault="001F43C2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 w:rsidRPr="00103AE3">
              <w:t xml:space="preserve">Requisitos </w:t>
            </w:r>
          </w:p>
        </w:tc>
      </w:tr>
      <w:tr w:rsidR="00B5228B" w:rsidRPr="00103AE3" w14:paraId="728A84DB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1A080F7E" w14:textId="562A7D39" w:rsidR="00BD74E5" w:rsidRPr="00103AE3" w:rsidRDefault="00BD74E5" w:rsidP="008D5097">
            <w:pPr>
              <w:spacing w:before="24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lastRenderedPageBreak/>
              <w:t>Principais características do produto:</w:t>
            </w:r>
          </w:p>
          <w:p w14:paraId="4FA14F36" w14:textId="430B398C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Visualização de detalhes de filmes: Os usuários devem poder acessar informações como pôsteres, sinopses, avaliações e elenco de filmes.</w:t>
            </w:r>
          </w:p>
          <w:p w14:paraId="3CBD9246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03AE1907" w14:textId="7536ABD7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Lista personalizada de filmes favoritos: Os usuários devem poder criar e gerenciar uma lista personalizada de filmes favoritos.</w:t>
            </w:r>
          </w:p>
          <w:p w14:paraId="4D6B5249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5C1B97F0" w14:textId="755669FD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Registro e autenticação de usuários: Os usuários devem poder se registrar e autenticar-se no aplicativo, possibilitando a personalização do perfil com uma foto.</w:t>
            </w:r>
          </w:p>
          <w:p w14:paraId="7381F832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0F3115C8" w14:textId="0BDB8B9E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com API de filmes: O aplicativo deve integrar-se a uma API de filmes para obter informações atualizadas e precisas sobre os filmes.</w:t>
            </w:r>
          </w:p>
          <w:p w14:paraId="0087EE57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6D27B0A6" w14:textId="36A6B9A2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Armazenamento de dados no Firebase: O Firebase deve ser utilizado para armazenar os dados do aplicativo, garantindo escalabilidade e confiabilidade.</w:t>
            </w:r>
          </w:p>
          <w:p w14:paraId="352C44D5" w14:textId="2B6B291F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75AD1A5B" w14:textId="7FC69503" w:rsidR="008D5097" w:rsidRPr="00103AE3" w:rsidRDefault="00BD74E5" w:rsidP="008D5097">
            <w:p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Critérios de aceitação:</w:t>
            </w:r>
          </w:p>
          <w:p w14:paraId="39F3FEB3" w14:textId="46227BF8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Os detalhes de filmes devem ser exibidos de forma correta e atualizada.</w:t>
            </w:r>
          </w:p>
          <w:p w14:paraId="33FAC391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4107FF48" w14:textId="15C77F85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Os usuários devem conseguir adicionar e remover filmes de suas listas favoritas.</w:t>
            </w:r>
          </w:p>
          <w:p w14:paraId="08265142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7DC58805" w14:textId="1CE5ECEB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processo de registro e autenticação de usuários deve ser seguro e eficiente.</w:t>
            </w:r>
          </w:p>
          <w:p w14:paraId="3BBEBB3A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134C868F" w14:textId="0831941C" w:rsidR="00BD74E5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 integração com a API de filmes deve garantir a precisão e a atualização das informações.</w:t>
            </w:r>
          </w:p>
          <w:p w14:paraId="1F3D7209" w14:textId="77777777" w:rsidR="00BD74E5" w:rsidRPr="00103AE3" w:rsidRDefault="00BD74E5" w:rsidP="008D5097">
            <w:pPr>
              <w:pStyle w:val="PargrafodaLista"/>
              <w:jc w:val="both"/>
              <w:rPr>
                <w:color w:val="073E87" w:themeColor="text2"/>
              </w:rPr>
            </w:pPr>
          </w:p>
          <w:p w14:paraId="1154854D" w14:textId="4ABE29FF" w:rsidR="008D5097" w:rsidRPr="00103AE3" w:rsidRDefault="00BD74E5" w:rsidP="008D5097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armazenamento de dados no Firebase deve ser confiável e escalável, garantindo a integridade dos dados dos usuários.</w:t>
            </w:r>
          </w:p>
        </w:tc>
      </w:tr>
    </w:tbl>
    <w:p w14:paraId="4717B401" w14:textId="77777777" w:rsidR="00B5228B" w:rsidRPr="00103AE3" w:rsidRDefault="00B5228B" w:rsidP="00B90FFA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12357" w:rsidRPr="00103AE3" w14:paraId="78D281A1" w14:textId="77777777" w:rsidTr="00680525">
        <w:trPr>
          <w:trHeight w:val="537"/>
        </w:trPr>
        <w:tc>
          <w:tcPr>
            <w:tcW w:w="5000" w:type="pct"/>
            <w:vAlign w:val="center"/>
          </w:tcPr>
          <w:p w14:paraId="73615A4F" w14:textId="77777777" w:rsidR="00312357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Escopo</w:t>
            </w:r>
          </w:p>
        </w:tc>
      </w:tr>
      <w:tr w:rsidR="00312357" w:rsidRPr="00103AE3" w14:paraId="00E535AC" w14:textId="77777777" w:rsidTr="00680525">
        <w:trPr>
          <w:trHeight w:val="1044"/>
        </w:trPr>
        <w:tc>
          <w:tcPr>
            <w:tcW w:w="5000" w:type="pct"/>
            <w:vAlign w:val="center"/>
          </w:tcPr>
          <w:p w14:paraId="1E178F81" w14:textId="445A399C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Planejamento:</w:t>
            </w:r>
          </w:p>
          <w:p w14:paraId="08E9029C" w14:textId="77777777" w:rsidR="00BD74E5" w:rsidRPr="00103AE3" w:rsidRDefault="00BD74E5" w:rsidP="008D5097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Definir o que o aplicativo precisa ter e quando estará pronto.</w:t>
            </w:r>
          </w:p>
          <w:p w14:paraId="6E15DDBB" w14:textId="6FB6BA81" w:rsidR="00BD74E5" w:rsidRPr="00103AE3" w:rsidRDefault="00BD74E5" w:rsidP="008D5097">
            <w:pPr>
              <w:pStyle w:val="PargrafodaLista"/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Escolher as ferramentas para construir e testar o aplicativo, incluindo o uso do Figma para criar o design das telas.</w:t>
            </w:r>
          </w:p>
          <w:p w14:paraId="501DDD40" w14:textId="77777777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</w:p>
          <w:p w14:paraId="03B5801F" w14:textId="6D0EFD70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Design no Figma:</w:t>
            </w:r>
          </w:p>
          <w:p w14:paraId="6500DC42" w14:textId="77777777" w:rsidR="00BD74E5" w:rsidRPr="00103AE3" w:rsidRDefault="00BD74E5" w:rsidP="00DA4A5E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Criar o design visual das telas do aplicativo utilizando o Figma.</w:t>
            </w:r>
          </w:p>
          <w:p w14:paraId="6D0EB640" w14:textId="3B65327A" w:rsidR="00BD74E5" w:rsidRPr="00103AE3" w:rsidRDefault="00BD74E5" w:rsidP="00DA4A5E">
            <w:pPr>
              <w:pStyle w:val="PargrafodaLista"/>
              <w:numPr>
                <w:ilvl w:val="0"/>
                <w:numId w:val="7"/>
              </w:numPr>
              <w:spacing w:before="360" w:after="120"/>
              <w:ind w:left="1056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Garantir que o design seja intuitivo e atraente para os usuários.</w:t>
            </w:r>
          </w:p>
          <w:p w14:paraId="344E5514" w14:textId="77777777" w:rsidR="00BD74E5" w:rsidRPr="00103AE3" w:rsidRDefault="00BD74E5" w:rsidP="00DA4A5E">
            <w:pPr>
              <w:pStyle w:val="PargrafodaLista"/>
              <w:spacing w:before="360" w:after="120"/>
              <w:ind w:left="1056"/>
              <w:jc w:val="both"/>
              <w:rPr>
                <w:color w:val="073E87" w:themeColor="text2"/>
              </w:rPr>
            </w:pPr>
          </w:p>
          <w:p w14:paraId="1CECB159" w14:textId="111F5BB7" w:rsidR="008D5097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lastRenderedPageBreak/>
              <w:t>Desenvolvimento do Front-end:</w:t>
            </w:r>
          </w:p>
          <w:p w14:paraId="52E0D657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Transformar o design do Figma em telas reais do aplicativo usando o Ionic e Angular.</w:t>
            </w:r>
          </w:p>
          <w:p w14:paraId="168BB095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Fazer as telas para ver detalhes dos filmes, favoritos, registro e login.</w:t>
            </w:r>
          </w:p>
          <w:p w14:paraId="5145074B" w14:textId="3799FFF2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com API de Filmes:</w:t>
            </w:r>
          </w:p>
          <w:p w14:paraId="6035BBC9" w14:textId="77777777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Fazer o aplicativo se conectar a uma base de dados de filmes.</w:t>
            </w:r>
          </w:p>
          <w:p w14:paraId="0871EB4F" w14:textId="29FCB178" w:rsidR="00BD74E5" w:rsidRPr="00103AE3" w:rsidRDefault="00BD74E5" w:rsidP="00DA4A5E">
            <w:pPr>
              <w:pStyle w:val="PargrafodaLista"/>
              <w:numPr>
                <w:ilvl w:val="0"/>
                <w:numId w:val="8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Pegar as informações dos filmes para mostrar no aplicativo.</w:t>
            </w:r>
          </w:p>
          <w:p w14:paraId="5E31182B" w14:textId="77777777" w:rsidR="00DA4A5E" w:rsidRPr="00103AE3" w:rsidRDefault="00DA4A5E" w:rsidP="008D5097">
            <w:pPr>
              <w:pStyle w:val="PargrafodaLista"/>
              <w:spacing w:before="360" w:after="120"/>
              <w:jc w:val="both"/>
              <w:rPr>
                <w:color w:val="073E87" w:themeColor="text2"/>
              </w:rPr>
            </w:pPr>
          </w:p>
          <w:p w14:paraId="293C0B95" w14:textId="75D2C47F" w:rsidR="00BD74E5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Desenvolvimento do Back-end:</w:t>
            </w:r>
          </w:p>
          <w:p w14:paraId="7F950C39" w14:textId="77777777" w:rsidR="00BD74E5" w:rsidRPr="00103AE3" w:rsidRDefault="00BD74E5" w:rsidP="00DA4A5E">
            <w:pPr>
              <w:pStyle w:val="PargrafodaLista"/>
              <w:numPr>
                <w:ilvl w:val="0"/>
                <w:numId w:val="9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Criar a parte do servidor que cuida do login, registro e armazenamento de dados.</w:t>
            </w:r>
          </w:p>
          <w:p w14:paraId="1402D049" w14:textId="1C78FFB7" w:rsidR="00BD74E5" w:rsidRPr="00103AE3" w:rsidRDefault="00BD74E5" w:rsidP="00DA4A5E">
            <w:pPr>
              <w:pStyle w:val="PargrafodaLista"/>
              <w:numPr>
                <w:ilvl w:val="0"/>
                <w:numId w:val="9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Garantir que apenas as pessoas certas tenham acesso aos dados.</w:t>
            </w:r>
          </w:p>
          <w:p w14:paraId="68F6DE01" w14:textId="77777777" w:rsidR="00DA4A5E" w:rsidRPr="00103AE3" w:rsidRDefault="00DA4A5E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</w:p>
          <w:p w14:paraId="538E51A1" w14:textId="57F62CC7" w:rsidR="00DA4A5E" w:rsidRPr="00103AE3" w:rsidRDefault="00BD74E5" w:rsidP="00DA4A5E">
            <w:pPr>
              <w:pStyle w:val="PargrafodaLista"/>
              <w:spacing w:before="360" w:after="120"/>
              <w:ind w:left="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Testes:</w:t>
            </w:r>
          </w:p>
          <w:p w14:paraId="3D0A3D79" w14:textId="77777777" w:rsidR="002F3513" w:rsidRPr="00103AE3" w:rsidRDefault="00BD74E5" w:rsidP="002F3513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72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Verificar se o aplicativo funciona corretamente.</w:t>
            </w:r>
          </w:p>
          <w:p w14:paraId="3EC40449" w14:textId="774C168E" w:rsidR="002F3513" w:rsidRPr="00103AE3" w:rsidRDefault="002F3513" w:rsidP="002F3513">
            <w:pPr>
              <w:spacing w:before="360" w:after="120"/>
              <w:jc w:val="both"/>
              <w:rPr>
                <w:color w:val="073E87" w:themeColor="text2"/>
              </w:rPr>
            </w:pPr>
          </w:p>
        </w:tc>
      </w:tr>
    </w:tbl>
    <w:p w14:paraId="7448B018" w14:textId="77777777" w:rsidR="00312357" w:rsidRPr="00103AE3" w:rsidRDefault="00312357" w:rsidP="002E0F43">
      <w:pPr>
        <w:pStyle w:val="PargrafodaLista"/>
      </w:pPr>
    </w:p>
    <w:p w14:paraId="239873CB" w14:textId="77777777" w:rsidR="00DE71C7" w:rsidRPr="00103AE3" w:rsidRDefault="00DE71C7" w:rsidP="00E51BE2">
      <w:pPr>
        <w:pStyle w:val="PargrafodaLista"/>
        <w:spacing w:before="360" w:after="120" w:line="240" w:lineRule="auto"/>
        <w:ind w:left="0"/>
        <w:rPr>
          <w:color w:val="073E87" w:themeColor="text2"/>
        </w:rPr>
      </w:pPr>
    </w:p>
    <w:tbl>
      <w:tblPr>
        <w:tblStyle w:val="Tabelacomgrade"/>
        <w:tblW w:w="5063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"/>
        <w:gridCol w:w="8394"/>
        <w:gridCol w:w="108"/>
      </w:tblGrid>
      <w:tr w:rsidR="006121A5" w:rsidRPr="00103AE3" w14:paraId="31EF30F6" w14:textId="77777777" w:rsidTr="00DA4A5E">
        <w:trPr>
          <w:gridBefore w:val="1"/>
          <w:wBefore w:w="63" w:type="pct"/>
          <w:trHeight w:val="537"/>
        </w:trPr>
        <w:tc>
          <w:tcPr>
            <w:tcW w:w="4937" w:type="pct"/>
            <w:gridSpan w:val="2"/>
            <w:vAlign w:val="center"/>
          </w:tcPr>
          <w:p w14:paraId="2A9F077E" w14:textId="77777777" w:rsidR="006121A5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Não-</w:t>
            </w:r>
            <w:r w:rsidR="006121A5" w:rsidRPr="00103AE3">
              <w:rPr>
                <w:sz w:val="24"/>
                <w:szCs w:val="24"/>
              </w:rPr>
              <w:t>Escopo</w:t>
            </w:r>
          </w:p>
        </w:tc>
      </w:tr>
      <w:tr w:rsidR="006121A5" w:rsidRPr="00103AE3" w14:paraId="747A5CBD" w14:textId="77777777" w:rsidTr="00DA4A5E">
        <w:trPr>
          <w:gridAfter w:val="1"/>
          <w:wAfter w:w="63" w:type="pct"/>
          <w:trHeight w:val="1044"/>
        </w:trPr>
        <w:tc>
          <w:tcPr>
            <w:tcW w:w="4937" w:type="pct"/>
            <w:gridSpan w:val="2"/>
            <w:vAlign w:val="center"/>
          </w:tcPr>
          <w:p w14:paraId="1A17A711" w14:textId="31B520D8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spacing w:before="240"/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Não será desenvolvido nenhum recurso que não esteja diretamente relacionado à experiência do usuário com filmes, como j</w:t>
            </w:r>
            <w:r w:rsidR="00732C8E" w:rsidRPr="00103AE3">
              <w:rPr>
                <w:color w:val="073E87" w:themeColor="text2"/>
              </w:rPr>
              <w:t>ogos, redes sociais ou notícias relacionadas ou não a</w:t>
            </w:r>
            <w:r w:rsidRPr="00103AE3">
              <w:rPr>
                <w:color w:val="073E87" w:themeColor="text2"/>
              </w:rPr>
              <w:t xml:space="preserve"> cinema.</w:t>
            </w:r>
          </w:p>
          <w:p w14:paraId="0CB9C607" w14:textId="77777777" w:rsidR="008D5097" w:rsidRPr="00103AE3" w:rsidRDefault="008D5097" w:rsidP="008D5097">
            <w:pPr>
              <w:pStyle w:val="PargrafodaLista"/>
              <w:ind w:left="567"/>
              <w:jc w:val="both"/>
              <w:rPr>
                <w:color w:val="073E87" w:themeColor="text2"/>
              </w:rPr>
            </w:pPr>
          </w:p>
          <w:p w14:paraId="551C0837" w14:textId="4DEEBFED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O projeto não inclui o desenvolvimento de versões do aplicativo para outras plataformas </w:t>
            </w:r>
            <w:r w:rsidR="00732C8E" w:rsidRPr="00103AE3">
              <w:rPr>
                <w:color w:val="073E87" w:themeColor="text2"/>
              </w:rPr>
              <w:t>além de dispositivos móveis.</w:t>
            </w:r>
          </w:p>
          <w:p w14:paraId="5B45C894" w14:textId="5D648825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082741BF" w14:textId="7D95A94E" w:rsidR="008D5097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projeto não inclui a integração direta com plataformas de streaming de vídeo, como Netflix ou Amazon Prime Video, para reprodução de filmes diretamente no aplicativo.</w:t>
            </w:r>
          </w:p>
          <w:p w14:paraId="718D0D98" w14:textId="77777777" w:rsidR="008D5097" w:rsidRPr="00103AE3" w:rsidRDefault="008D5097" w:rsidP="008D5097">
            <w:pPr>
              <w:ind w:left="207"/>
              <w:jc w:val="both"/>
              <w:rPr>
                <w:color w:val="073E87" w:themeColor="text2"/>
              </w:rPr>
            </w:pPr>
          </w:p>
          <w:p w14:paraId="5E14DBA9" w14:textId="6511FAA6" w:rsidR="00732C8E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Não será desenvolvida nenhuma funcionalidade que permita a comunicação direta entre os usuários, como </w:t>
            </w:r>
            <w:r w:rsidR="00732C8E" w:rsidRPr="00103AE3">
              <w:rPr>
                <w:color w:val="073E87" w:themeColor="text2"/>
              </w:rPr>
              <w:t>grupos</w:t>
            </w:r>
            <w:r w:rsidRPr="00103AE3">
              <w:rPr>
                <w:color w:val="073E87" w:themeColor="text2"/>
              </w:rPr>
              <w:t xml:space="preserve"> ou mensagens privadas.</w:t>
            </w:r>
          </w:p>
          <w:p w14:paraId="7DC9B055" w14:textId="7FB4CB57" w:rsidR="008D5097" w:rsidRPr="00103AE3" w:rsidRDefault="008D5097" w:rsidP="008D5097">
            <w:pPr>
              <w:jc w:val="both"/>
              <w:rPr>
                <w:color w:val="073E87" w:themeColor="text2"/>
              </w:rPr>
            </w:pPr>
          </w:p>
          <w:p w14:paraId="40360C15" w14:textId="44914B7E" w:rsidR="006121A5" w:rsidRPr="00103AE3" w:rsidRDefault="009B057E" w:rsidP="008D5097">
            <w:pPr>
              <w:pStyle w:val="PargrafodaLista"/>
              <w:numPr>
                <w:ilvl w:val="0"/>
                <w:numId w:val="10"/>
              </w:numPr>
              <w:ind w:left="567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O aplicativo será dispo</w:t>
            </w:r>
            <w:r w:rsidR="00732C8E" w:rsidRPr="00103AE3">
              <w:rPr>
                <w:color w:val="073E87" w:themeColor="text2"/>
              </w:rPr>
              <w:t>nibilizado apenas em Português</w:t>
            </w:r>
            <w:r w:rsidRPr="00103AE3">
              <w:rPr>
                <w:color w:val="073E87" w:themeColor="text2"/>
              </w:rPr>
              <w:t>, não sendo incluído suporte a outros idiomas durante o desenvolvimento inicial.</w:t>
            </w:r>
          </w:p>
        </w:tc>
      </w:tr>
    </w:tbl>
    <w:p w14:paraId="08A2FE50" w14:textId="6969931F" w:rsidR="00B25626" w:rsidRPr="00103AE3" w:rsidRDefault="00B25626" w:rsidP="00732C8E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121A5" w:rsidRPr="00103AE3" w14:paraId="3CFAFAD5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7002F842" w14:textId="77777777" w:rsidR="006121A5" w:rsidRPr="00103AE3" w:rsidRDefault="00F051A7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Premissas</w:t>
            </w:r>
          </w:p>
        </w:tc>
      </w:tr>
      <w:tr w:rsidR="006121A5" w:rsidRPr="00103AE3" w14:paraId="4E73F0D4" w14:textId="77777777" w:rsidTr="00C34C13">
        <w:trPr>
          <w:trHeight w:val="1044"/>
        </w:trPr>
        <w:tc>
          <w:tcPr>
            <w:tcW w:w="5000" w:type="pct"/>
            <w:vAlign w:val="center"/>
          </w:tcPr>
          <w:p w14:paraId="24AD0A9B" w14:textId="74C7E674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 API selecionada para integração fornecerá informações precisas e atualizadas sobre filmes. Caso contrário, o aplicativo não poderá obter os dados sobre os filmes para disponibilizar para os usuários.</w:t>
            </w:r>
          </w:p>
          <w:p w14:paraId="33E0E960" w14:textId="77777777" w:rsidR="008D5097" w:rsidRPr="00103AE3" w:rsidRDefault="008D5097" w:rsidP="008D5097">
            <w:pPr>
              <w:pStyle w:val="PargrafodaLista"/>
              <w:spacing w:before="360" w:after="120"/>
              <w:ind w:left="604"/>
              <w:jc w:val="both"/>
              <w:rPr>
                <w:color w:val="073E87" w:themeColor="text2"/>
              </w:rPr>
            </w:pPr>
          </w:p>
          <w:p w14:paraId="037584CA" w14:textId="1DD44F81" w:rsidR="006121A5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36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 xml:space="preserve">O sistema de autenticação e armazenamento de dados utilizando o Firebase funcionará de maneira estável e confiável. Caso contrário, o usuário não poderá </w:t>
            </w:r>
            <w:r w:rsidR="005B56D7" w:rsidRPr="00103AE3">
              <w:rPr>
                <w:color w:val="073E87" w:themeColor="text2"/>
              </w:rPr>
              <w:t>acessar sua conta.</w:t>
            </w:r>
          </w:p>
        </w:tc>
      </w:tr>
    </w:tbl>
    <w:p w14:paraId="50EADEBD" w14:textId="55924081" w:rsidR="006121A5" w:rsidRPr="00103AE3" w:rsidRDefault="006121A5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121A5" w:rsidRPr="00103AE3" w14:paraId="279D56A5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5D6FDDD0" w14:textId="77777777" w:rsidR="006121A5" w:rsidRPr="00103AE3" w:rsidRDefault="006121A5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R</w:t>
            </w:r>
            <w:r w:rsidR="00F051A7" w:rsidRPr="00103AE3">
              <w:rPr>
                <w:sz w:val="24"/>
                <w:szCs w:val="24"/>
              </w:rPr>
              <w:t>estrições</w:t>
            </w:r>
          </w:p>
        </w:tc>
      </w:tr>
      <w:tr w:rsidR="006121A5" w:rsidRPr="00103AE3" w14:paraId="7753A6B7" w14:textId="77777777" w:rsidTr="00C34C13">
        <w:trPr>
          <w:trHeight w:val="1044"/>
        </w:trPr>
        <w:tc>
          <w:tcPr>
            <w:tcW w:w="5000" w:type="pct"/>
            <w:vAlign w:val="center"/>
          </w:tcPr>
          <w:p w14:paraId="5982D0D5" w14:textId="5665DDD1" w:rsidR="005B56D7" w:rsidRPr="00103AE3" w:rsidRDefault="005B56D7" w:rsidP="008D5097">
            <w:pPr>
              <w:pStyle w:val="PargrafodaLista"/>
              <w:numPr>
                <w:ilvl w:val="0"/>
                <w:numId w:val="10"/>
              </w:numPr>
              <w:spacing w:before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Prazos definidos para cada fase do projeto, incluindo planejamento, desenvolvimento da entrega preliminar e final, o que impõe limitações temporais para a conclusão das atividades e entrega do produto final.</w:t>
            </w:r>
          </w:p>
          <w:p w14:paraId="1CFB81E1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5A11C8DD" w14:textId="0A9271B2" w:rsidR="006121A5" w:rsidRPr="00103AE3" w:rsidRDefault="005B56D7" w:rsidP="008D5097">
            <w:pPr>
              <w:pStyle w:val="PargrafodaLista"/>
              <w:numPr>
                <w:ilvl w:val="0"/>
                <w:numId w:val="10"/>
              </w:numPr>
              <w:spacing w:before="120" w:after="120" w:line="276" w:lineRule="auto"/>
              <w:ind w:left="604"/>
              <w:jc w:val="both"/>
              <w:rPr>
                <w:color w:val="BFBFBF" w:themeColor="background1" w:themeShade="BF"/>
              </w:rPr>
            </w:pPr>
            <w:r w:rsidRPr="00103AE3">
              <w:rPr>
                <w:color w:val="073E87" w:themeColor="text2"/>
              </w:rPr>
              <w:t>Dependência da disponibilidade e cooperação de terceiros, como fornecedores da API de filmes e serviços de hospedagem para o Firebase, o que pode influenciar diretamente o progresso e cronograma do projeto.</w:t>
            </w:r>
          </w:p>
        </w:tc>
      </w:tr>
    </w:tbl>
    <w:p w14:paraId="5F2FB1EA" w14:textId="77777777" w:rsidR="006A002D" w:rsidRPr="00103AE3" w:rsidRDefault="006A002D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A002D" w:rsidRPr="00103AE3" w14:paraId="1C89ADD0" w14:textId="77777777" w:rsidTr="00C34C13">
        <w:trPr>
          <w:trHeight w:val="537"/>
        </w:trPr>
        <w:tc>
          <w:tcPr>
            <w:tcW w:w="5000" w:type="pct"/>
            <w:vAlign w:val="center"/>
          </w:tcPr>
          <w:p w14:paraId="43C94C87" w14:textId="77777777" w:rsidR="006A002D" w:rsidRPr="00103AE3" w:rsidRDefault="0069672D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Riscos em alto nível</w:t>
            </w:r>
          </w:p>
        </w:tc>
      </w:tr>
      <w:tr w:rsidR="006A002D" w:rsidRPr="00103AE3" w14:paraId="1EDE52CE" w14:textId="77777777" w:rsidTr="008D5097">
        <w:trPr>
          <w:trHeight w:val="1152"/>
        </w:trPr>
        <w:tc>
          <w:tcPr>
            <w:tcW w:w="5000" w:type="pct"/>
            <w:vAlign w:val="center"/>
          </w:tcPr>
          <w:p w14:paraId="62FAB655" w14:textId="77B25E3D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Atrasos no desenvolvimento devido a complexidade técnica das integrações com APIs externas.</w:t>
            </w:r>
          </w:p>
          <w:p w14:paraId="10D651A2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5D6F74A8" w14:textId="7B06BB15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Dificuldades na obtenção de dados precisos e atualizados por meio da API de filmes.</w:t>
            </w:r>
          </w:p>
          <w:p w14:paraId="69507306" w14:textId="77777777" w:rsidR="008D5097" w:rsidRPr="00103AE3" w:rsidRDefault="008D5097" w:rsidP="008D5097">
            <w:pPr>
              <w:pStyle w:val="PargrafodaLista"/>
              <w:rPr>
                <w:color w:val="073E87" w:themeColor="text2"/>
              </w:rPr>
            </w:pPr>
          </w:p>
          <w:p w14:paraId="4C440A6A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65E41D28" w14:textId="090676EB" w:rsidR="00EE576C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Requisitos de segurança e privacidade de dados podem impactar o cronograma e o custo do projeto.</w:t>
            </w:r>
          </w:p>
          <w:p w14:paraId="580CB849" w14:textId="77777777" w:rsidR="008D5097" w:rsidRPr="00103AE3" w:rsidRDefault="008D5097" w:rsidP="008D5097">
            <w:pPr>
              <w:pStyle w:val="PargrafodaLista"/>
              <w:spacing w:before="120" w:after="120"/>
              <w:ind w:left="604"/>
              <w:jc w:val="both"/>
              <w:rPr>
                <w:color w:val="073E87" w:themeColor="text2"/>
              </w:rPr>
            </w:pPr>
          </w:p>
          <w:p w14:paraId="68DDC513" w14:textId="664ECFA1" w:rsidR="006A002D" w:rsidRPr="00103AE3" w:rsidRDefault="00EE576C" w:rsidP="008D5097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4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Difícil obtenção de novos usuários devido a concorrência com outros aplicativos e websites similares no mercado.</w:t>
            </w:r>
          </w:p>
        </w:tc>
      </w:tr>
    </w:tbl>
    <w:p w14:paraId="521B67B3" w14:textId="77777777" w:rsidR="006A002D" w:rsidRPr="00103AE3" w:rsidRDefault="006A002D" w:rsidP="006A002D"/>
    <w:p w14:paraId="05BACC05" w14:textId="77777777" w:rsidR="007B6E0D" w:rsidRPr="00103AE3" w:rsidRDefault="007B6E0D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752FA" w:rsidRPr="00103AE3" w14:paraId="0A364337" w14:textId="77777777" w:rsidTr="006D3955">
        <w:trPr>
          <w:trHeight w:val="537"/>
        </w:trPr>
        <w:tc>
          <w:tcPr>
            <w:tcW w:w="5000" w:type="pct"/>
            <w:vAlign w:val="center"/>
          </w:tcPr>
          <w:p w14:paraId="6A318E8A" w14:textId="77777777" w:rsidR="00A752FA" w:rsidRPr="00103AE3" w:rsidRDefault="00A752FA" w:rsidP="00A1028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 w:rsidRPr="00103AE3">
              <w:rPr>
                <w:sz w:val="24"/>
                <w:szCs w:val="24"/>
              </w:rPr>
              <w:t>Cronograma de marcos</w:t>
            </w:r>
          </w:p>
        </w:tc>
      </w:tr>
      <w:tr w:rsidR="00A752FA" w:rsidRPr="00103AE3" w14:paraId="1EED7E0A" w14:textId="77777777" w:rsidTr="006D3955">
        <w:trPr>
          <w:trHeight w:val="1044"/>
        </w:trPr>
        <w:tc>
          <w:tcPr>
            <w:tcW w:w="5000" w:type="pct"/>
            <w:vAlign w:val="center"/>
          </w:tcPr>
          <w:p w14:paraId="50D9CCB4" w14:textId="22F037F0" w:rsidR="005B56D7" w:rsidRPr="00103AE3" w:rsidRDefault="00732C8E" w:rsidP="004668D4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before="24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Pl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anejamento e Análise: </w:t>
            </w:r>
            <w:r w:rsidRPr="00103AE3">
              <w:rPr>
                <w:rFonts w:cs="Arial"/>
                <w:color w:val="073E87" w:themeColor="text2"/>
                <w:lang w:val="pt-PT"/>
              </w:rPr>
              <w:t>21/03/2024 - 03/04/2024 (2 semanas)</w:t>
            </w:r>
          </w:p>
          <w:p w14:paraId="166EC68E" w14:textId="3D34C846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Levantamento de requisitos e definição de funcionalidades.</w:t>
            </w:r>
          </w:p>
          <w:p w14:paraId="73B95EF9" w14:textId="77777777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Análise de viabilidade técnica e financeira.</w:t>
            </w:r>
          </w:p>
          <w:p w14:paraId="3331C26C" w14:textId="4EF3A2CD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Design inicial do aplicativo no Figma.</w:t>
            </w:r>
          </w:p>
          <w:p w14:paraId="346467A9" w14:textId="121F81FF" w:rsidR="005B56D7" w:rsidRPr="00103AE3" w:rsidRDefault="00732C8E" w:rsidP="005B56D7">
            <w:pPr>
              <w:pStyle w:val="PargrafodaLista"/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Escolha da API a ser utilizada para a versão final do projeto.</w:t>
            </w:r>
          </w:p>
          <w:p w14:paraId="5DCAC862" w14:textId="77777777" w:rsidR="005B56D7" w:rsidRPr="00103AE3" w:rsidRDefault="005B56D7" w:rsidP="005B56D7">
            <w:pPr>
              <w:pStyle w:val="PargrafodaLista"/>
              <w:widowControl w:val="0"/>
              <w:autoSpaceDE w:val="0"/>
              <w:autoSpaceDN w:val="0"/>
              <w:adjustRightInd w:val="0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19DF5097" w14:textId="1AAC1AFF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Desenv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olvimento da Entrega Preliminar: </w:t>
            </w:r>
            <w:r w:rsidRPr="00103AE3">
              <w:rPr>
                <w:rFonts w:cs="Arial"/>
                <w:color w:val="073E87" w:themeColor="text2"/>
                <w:lang w:val="pt-PT"/>
              </w:rPr>
              <w:t>04/04/2024 - 25/04/2024 (3 semanas)</w:t>
            </w:r>
          </w:p>
          <w:p w14:paraId="4C2AB70A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Implementação do protótipo do aplicativo no Figma.</w:t>
            </w:r>
          </w:p>
          <w:p w14:paraId="0020D660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Escolha e integração preliminar da API selecionada.</w:t>
            </w:r>
          </w:p>
          <w:p w14:paraId="480D03A4" w14:textId="77777777" w:rsidR="005B56D7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Desenvolvimento de um projeto simples do aplicativo rodando em um celular Android.</w:t>
            </w:r>
          </w:p>
          <w:p w14:paraId="7CC149E2" w14:textId="776DBD88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Elaboração do escopo do projeto.</w:t>
            </w:r>
          </w:p>
          <w:p w14:paraId="1E3C675A" w14:textId="77777777" w:rsidR="00732C8E" w:rsidRPr="00103AE3" w:rsidRDefault="00732C8E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089E5116" w14:textId="5CEFEAD4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Preliminar: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25/04/2024</w:t>
            </w:r>
          </w:p>
          <w:p w14:paraId="3C9970F7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protótipo do aplicativo.</w:t>
            </w:r>
          </w:p>
          <w:p w14:paraId="658F8181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Demonstração do projeto simples rodando em um celular Android.</w:t>
            </w:r>
          </w:p>
          <w:p w14:paraId="2EB4E61C" w14:textId="727F22BE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escopo do projeto.</w:t>
            </w:r>
          </w:p>
          <w:p w14:paraId="1264D939" w14:textId="77777777" w:rsidR="005B56D7" w:rsidRPr="00103AE3" w:rsidRDefault="005B56D7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4C952E7C" w14:textId="4B415FA6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Fase de Desenvolvimento da Entrega Final: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26/04/2024 - 20/06/2024 (8 semanas)</w:t>
            </w:r>
          </w:p>
          <w:p w14:paraId="12252962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Implementação das funcionalidades principais do aplicativo.</w:t>
            </w:r>
          </w:p>
          <w:p w14:paraId="36B16261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Integração completa com a API selecionada.</w:t>
            </w:r>
          </w:p>
          <w:p w14:paraId="4E17EB8B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Desenvolvimento do sistema de cadastro, login e favoritos.</w:t>
            </w:r>
          </w:p>
          <w:p w14:paraId="06B41834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Personalização da foto de perfil do usuário.</w:t>
            </w:r>
          </w:p>
          <w:p w14:paraId="46113B29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Testes de usabilidade e funcionalidade.</w:t>
            </w:r>
          </w:p>
          <w:p w14:paraId="40F936C9" w14:textId="77777777" w:rsidR="005B56D7" w:rsidRPr="00103AE3" w:rsidRDefault="005B56D7" w:rsidP="005B56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1029" w:hanging="708"/>
              <w:jc w:val="both"/>
              <w:rPr>
                <w:rFonts w:cs="Arial"/>
                <w:color w:val="073E87" w:themeColor="text2"/>
                <w:lang w:val="pt-PT"/>
              </w:rPr>
            </w:pPr>
          </w:p>
          <w:p w14:paraId="318AC86A" w14:textId="2257AA74" w:rsidR="00732C8E" w:rsidRPr="00103AE3" w:rsidRDefault="00732C8E" w:rsidP="008D5097">
            <w:pPr>
              <w:pStyle w:val="Pargrafoda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888" w:hanging="567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Final:</w:t>
            </w:r>
            <w:r w:rsidR="005B56D7" w:rsidRPr="00103AE3">
              <w:rPr>
                <w:rFonts w:cs="Arial"/>
                <w:color w:val="073E87" w:themeColor="text2"/>
                <w:lang w:val="pt-PT"/>
              </w:rPr>
              <w:t xml:space="preserve"> </w:t>
            </w:r>
            <w:r w:rsidRPr="00103AE3">
              <w:rPr>
                <w:rFonts w:cs="Arial"/>
                <w:color w:val="073E87" w:themeColor="text2"/>
                <w:lang w:val="pt-PT"/>
              </w:rPr>
              <w:t>20/06/2024</w:t>
            </w:r>
          </w:p>
          <w:p w14:paraId="34375B0F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Apresentação do aplicativo finalizado.</w:t>
            </w:r>
          </w:p>
          <w:p w14:paraId="4AAD0C0A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Demonstração das funcionalidades principais.</w:t>
            </w:r>
          </w:p>
          <w:p w14:paraId="6BB3C14F" w14:textId="77777777" w:rsidR="00732C8E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Revisão final do escopo do projeto.</w:t>
            </w:r>
          </w:p>
          <w:p w14:paraId="5EBD4ADA" w14:textId="6741178E" w:rsidR="00A752FA" w:rsidRPr="00103AE3" w:rsidRDefault="00732C8E" w:rsidP="008D5097">
            <w:pPr>
              <w:widowControl w:val="0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276" w:lineRule="auto"/>
              <w:ind w:left="1455" w:hanging="708"/>
              <w:jc w:val="both"/>
              <w:rPr>
                <w:rFonts w:cs="Arial"/>
                <w:color w:val="073E87" w:themeColor="text2"/>
                <w:lang w:val="pt-PT"/>
              </w:rPr>
            </w:pPr>
            <w:r w:rsidRPr="00103AE3">
              <w:rPr>
                <w:rFonts w:cs="Arial"/>
                <w:color w:val="073E87" w:themeColor="text2"/>
                <w:lang w:val="pt-PT"/>
              </w:rPr>
              <w:t>Entrega de todos os artefatos e documentação associados ao projeto.</w:t>
            </w:r>
          </w:p>
        </w:tc>
      </w:tr>
    </w:tbl>
    <w:p w14:paraId="18090E3E" w14:textId="77777777" w:rsidR="00A752FA" w:rsidRPr="00103AE3" w:rsidRDefault="00A752FA" w:rsidP="006121A5">
      <w:pPr>
        <w:tabs>
          <w:tab w:val="left" w:pos="1214"/>
        </w:tabs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752FA" w:rsidRPr="00103AE3" w14:paraId="363E7507" w14:textId="77777777" w:rsidTr="006D3955">
        <w:trPr>
          <w:trHeight w:val="537"/>
        </w:trPr>
        <w:tc>
          <w:tcPr>
            <w:tcW w:w="5000" w:type="pct"/>
            <w:vAlign w:val="center"/>
          </w:tcPr>
          <w:p w14:paraId="2E741460" w14:textId="57E1C2E4" w:rsidR="00A752FA" w:rsidRPr="00103AE3" w:rsidRDefault="00A752FA" w:rsidP="008D5097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 w:rsidRPr="00103AE3">
              <w:rPr>
                <w:sz w:val="24"/>
                <w:szCs w:val="24"/>
              </w:rPr>
              <w:t>Orçamento estimado</w:t>
            </w:r>
          </w:p>
        </w:tc>
      </w:tr>
      <w:tr w:rsidR="00A752FA" w:rsidRPr="00103AE3" w14:paraId="7A8F309C" w14:textId="77777777" w:rsidTr="006D3955">
        <w:trPr>
          <w:trHeight w:val="1044"/>
        </w:trPr>
        <w:tc>
          <w:tcPr>
            <w:tcW w:w="5000" w:type="pct"/>
            <w:vAlign w:val="center"/>
          </w:tcPr>
          <w:p w14:paraId="6C6AE0EC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Design de Imagens: R$1000 - R$5000</w:t>
            </w:r>
          </w:p>
          <w:p w14:paraId="5B43A13D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Manutenções Contínuas: R$100 - R$300 por mês</w:t>
            </w:r>
          </w:p>
          <w:p w14:paraId="4C8D8364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Integração de API: R$1000 - R$5000</w:t>
            </w:r>
          </w:p>
          <w:p w14:paraId="6BF6722F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Desenvolvimento de Aplicativo: R$5000 - R$25000</w:t>
            </w:r>
          </w:p>
          <w:p w14:paraId="688773A0" w14:textId="77777777" w:rsidR="008D5097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Testes de Qualidade: R$100 - R$1000</w:t>
            </w:r>
          </w:p>
          <w:p w14:paraId="151C5255" w14:textId="34920F71" w:rsidR="00A752FA" w:rsidRPr="00103AE3" w:rsidRDefault="008D5097" w:rsidP="00103AE3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600"/>
              <w:jc w:val="both"/>
              <w:rPr>
                <w:color w:val="073E87" w:themeColor="text2"/>
              </w:rPr>
            </w:pPr>
            <w:r w:rsidRPr="00103AE3">
              <w:rPr>
                <w:color w:val="073E87" w:themeColor="text2"/>
              </w:rPr>
              <w:t>Marketing e Publicidade: R$250 - R$1500+ por mês</w:t>
            </w:r>
          </w:p>
        </w:tc>
      </w:tr>
    </w:tbl>
    <w:p w14:paraId="48FBCB3D" w14:textId="77777777" w:rsidR="0009587B" w:rsidRPr="00103AE3" w:rsidRDefault="0009587B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  <w:r>
        <w:rPr>
          <w:color w:val="BFBFBF" w:themeColor="background1" w:themeShade="BF"/>
        </w:rPr>
        <w:br/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9587B" w:rsidRPr="00103AE3" w14:paraId="5B3312FC" w14:textId="77777777" w:rsidTr="00A37D6F">
        <w:trPr>
          <w:trHeight w:val="537"/>
        </w:trPr>
        <w:tc>
          <w:tcPr>
            <w:tcW w:w="5000" w:type="pct"/>
            <w:vAlign w:val="center"/>
          </w:tcPr>
          <w:p w14:paraId="7EB0AEE9" w14:textId="1CD4EC60" w:rsidR="0009587B" w:rsidRPr="00103AE3" w:rsidRDefault="0009587B" w:rsidP="0009587B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>
              <w:t>Protótipo do aplicativo</w:t>
            </w:r>
          </w:p>
        </w:tc>
      </w:tr>
      <w:tr w:rsidR="0009587B" w:rsidRPr="00103AE3" w14:paraId="019A5FE5" w14:textId="77777777" w:rsidTr="00A37D6F">
        <w:trPr>
          <w:trHeight w:val="1044"/>
        </w:trPr>
        <w:tc>
          <w:tcPr>
            <w:tcW w:w="5000" w:type="pct"/>
            <w:vAlign w:val="center"/>
          </w:tcPr>
          <w:p w14:paraId="3A0C36AD" w14:textId="087F343D" w:rsidR="0009587B" w:rsidRPr="00103AE3" w:rsidRDefault="0009587B" w:rsidP="0009587B">
            <w:pPr>
              <w:pStyle w:val="PargrafodaLista"/>
              <w:spacing w:before="120" w:after="120"/>
              <w:ind w:left="0"/>
              <w:jc w:val="both"/>
              <w:rPr>
                <w:color w:val="073E87" w:themeColor="text2"/>
              </w:rPr>
            </w:pPr>
            <w:r w:rsidRPr="0009587B">
              <w:rPr>
                <w:color w:val="073E87" w:themeColor="text2"/>
              </w:rPr>
              <w:t>O protótipo do aplicativo de filmes foi desenvolvido no Figma para proporcionar uma visualização interativa da interface do usuário e do fluxo de navegação. No protótipo, você encontrará</w:t>
            </w:r>
            <w:r>
              <w:rPr>
                <w:color w:val="073E87" w:themeColor="text2"/>
              </w:rPr>
              <w:t xml:space="preserve"> </w:t>
            </w:r>
            <w:r w:rsidRPr="0009587B">
              <w:rPr>
                <w:color w:val="073E87" w:themeColor="text2"/>
              </w:rPr>
              <w:t>Layouts das diferentes telas do aplicativo, elementos de design e o fluxo de navegação entre as telas.</w:t>
            </w:r>
            <w:r>
              <w:rPr>
                <w:color w:val="073E87" w:themeColor="text2"/>
              </w:rPr>
              <w:t xml:space="preserve"> Você pode acessar o protótipo pelo link abaixo:</w:t>
            </w:r>
            <w:r>
              <w:rPr>
                <w:color w:val="073E87" w:themeColor="text2"/>
              </w:rPr>
              <w:br/>
            </w:r>
            <w:hyperlink r:id="rId11" w:history="1">
              <w:r w:rsidRPr="0009587B">
                <w:rPr>
                  <w:rStyle w:val="Hyperlink"/>
                </w:rPr>
                <w:t>https://www.fig</w:t>
              </w:r>
              <w:r w:rsidRPr="0009587B">
                <w:rPr>
                  <w:rStyle w:val="Hyperlink"/>
                </w:rPr>
                <w:t>m</w:t>
              </w:r>
              <w:r w:rsidRPr="0009587B">
                <w:rPr>
                  <w:rStyle w:val="Hyperlink"/>
                </w:rPr>
                <w:t>a.com/file/Vz5Mbux3jb1qJlytzXHOi6/Wireframe-app-de-filmes</w:t>
              </w:r>
            </w:hyperlink>
          </w:p>
        </w:tc>
      </w:tr>
    </w:tbl>
    <w:p w14:paraId="54472651" w14:textId="6CB9C409" w:rsidR="00EE71BA" w:rsidRDefault="00EE71BA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p w14:paraId="2DA28C6D" w14:textId="4FF1EE84" w:rsidR="0009587B" w:rsidRDefault="0009587B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p w14:paraId="0F580B48" w14:textId="3FB58E04" w:rsidR="0009587B" w:rsidRDefault="0009587B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p w14:paraId="2CC5E9CF" w14:textId="77777777" w:rsidR="0009587B" w:rsidRDefault="0009587B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9587B" w:rsidRPr="00103AE3" w14:paraId="01F345F5" w14:textId="77777777" w:rsidTr="001C2D17">
        <w:trPr>
          <w:trHeight w:val="537"/>
        </w:trPr>
        <w:tc>
          <w:tcPr>
            <w:tcW w:w="5000" w:type="pct"/>
            <w:vAlign w:val="center"/>
          </w:tcPr>
          <w:p w14:paraId="3C32BFC2" w14:textId="47FD9872" w:rsidR="0009587B" w:rsidRPr="00103AE3" w:rsidRDefault="001C2D17" w:rsidP="0009587B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>
              <w:rPr>
                <w:sz w:val="24"/>
                <w:szCs w:val="24"/>
              </w:rPr>
              <w:lastRenderedPageBreak/>
              <w:t>API Utilizada no aplicativo</w:t>
            </w:r>
          </w:p>
        </w:tc>
      </w:tr>
      <w:tr w:rsidR="0009587B" w:rsidRPr="00103AE3" w14:paraId="23495B92" w14:textId="77777777" w:rsidTr="001C2D17">
        <w:trPr>
          <w:trHeight w:val="1044"/>
        </w:trPr>
        <w:tc>
          <w:tcPr>
            <w:tcW w:w="5000" w:type="pct"/>
            <w:vAlign w:val="center"/>
          </w:tcPr>
          <w:p w14:paraId="6A679844" w14:textId="62A3F87A" w:rsidR="0009587B" w:rsidRPr="001C2D17" w:rsidRDefault="001C2D17" w:rsidP="001C2D17">
            <w:pPr>
              <w:spacing w:before="120" w:after="120"/>
              <w:jc w:val="both"/>
              <w:rPr>
                <w:color w:val="073E87" w:themeColor="text2"/>
              </w:rPr>
            </w:pPr>
            <w:r w:rsidRPr="001C2D17">
              <w:rPr>
                <w:color w:val="073E87" w:themeColor="text2"/>
              </w:rPr>
              <w:t>A API</w:t>
            </w:r>
            <w:r>
              <w:rPr>
                <w:color w:val="073E87" w:themeColor="text2"/>
              </w:rPr>
              <w:t xml:space="preserve"> escolhida foi a</w:t>
            </w:r>
            <w:r w:rsidRPr="001C2D17">
              <w:rPr>
                <w:color w:val="073E87" w:themeColor="text2"/>
              </w:rPr>
              <w:t xml:space="preserve"> TMD</w:t>
            </w:r>
            <w:r>
              <w:rPr>
                <w:color w:val="073E87" w:themeColor="text2"/>
              </w:rPr>
              <w:t>b</w:t>
            </w:r>
            <w:r w:rsidRPr="001C2D17">
              <w:rPr>
                <w:color w:val="073E87" w:themeColor="text2"/>
              </w:rPr>
              <w:t xml:space="preserve"> (The Movie Database)</w:t>
            </w:r>
            <w:r>
              <w:rPr>
                <w:color w:val="073E87" w:themeColor="text2"/>
              </w:rPr>
              <w:t>, que</w:t>
            </w:r>
            <w:r w:rsidRPr="001C2D17">
              <w:rPr>
                <w:color w:val="073E87" w:themeColor="text2"/>
              </w:rPr>
              <w:t xml:space="preserve"> é uma fonte rica de dados sobre filmes, programas de TV e celebridades. Ela oferece uma vasta gama de informações, incluindo detalhes sobre filmes, elenco, equipe de produção, imagens, trailers e muito mais.</w:t>
            </w:r>
            <w:r>
              <w:rPr>
                <w:color w:val="073E87" w:themeColor="text2"/>
              </w:rPr>
              <w:br/>
              <w:t xml:space="preserve">Essa API </w:t>
            </w:r>
            <w:r w:rsidRPr="001C2D17">
              <w:rPr>
                <w:color w:val="073E87" w:themeColor="text2"/>
              </w:rPr>
              <w:t xml:space="preserve">é a fonte de dados principal </w:t>
            </w:r>
            <w:r>
              <w:rPr>
                <w:color w:val="073E87" w:themeColor="text2"/>
              </w:rPr>
              <w:t xml:space="preserve">do </w:t>
            </w:r>
            <w:r w:rsidRPr="001C2D17">
              <w:rPr>
                <w:color w:val="073E87" w:themeColor="text2"/>
              </w:rPr>
              <w:t xml:space="preserve">aplicativo </w:t>
            </w:r>
            <w:r>
              <w:rPr>
                <w:color w:val="073E87" w:themeColor="text2"/>
              </w:rPr>
              <w:t>Skullvies</w:t>
            </w:r>
            <w:r w:rsidRPr="001C2D17">
              <w:rPr>
                <w:color w:val="073E87" w:themeColor="text2"/>
              </w:rPr>
              <w:t xml:space="preserve">. </w:t>
            </w:r>
            <w:r>
              <w:rPr>
                <w:color w:val="073E87" w:themeColor="text2"/>
              </w:rPr>
              <w:t>As principais informações adquiridas por meio dessa API são: nome do filme, sinopse, elenco, lançamento, entre outras.</w:t>
            </w:r>
            <w:r>
              <w:rPr>
                <w:color w:val="073E87" w:themeColor="text2"/>
              </w:rPr>
              <w:br/>
            </w:r>
          </w:p>
        </w:tc>
      </w:tr>
    </w:tbl>
    <w:p w14:paraId="02ACD9F8" w14:textId="77777777" w:rsidR="0009587B" w:rsidRPr="00103AE3" w:rsidRDefault="0009587B" w:rsidP="00A63008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color w:val="BFBFBF" w:themeColor="background1" w:themeShade="BF"/>
        </w:rPr>
      </w:pPr>
    </w:p>
    <w:sectPr w:rsidR="0009587B" w:rsidRPr="00103AE3" w:rsidSect="00BB1A39">
      <w:headerReference w:type="default" r:id="rId12"/>
      <w:pgSz w:w="11906" w:h="16838"/>
      <w:pgMar w:top="1950" w:right="1701" w:bottom="1418" w:left="1701" w:header="567" w:footer="709" w:gutter="0"/>
      <w:pgBorders w:offsetFrom="page">
        <w:top w:val="single" w:sz="4" w:space="24" w:color="BFBFBF" w:themeColor="background1" w:themeShade="BF" w:shadow="1"/>
        <w:left w:val="single" w:sz="4" w:space="24" w:color="BFBFBF" w:themeColor="background1" w:themeShade="BF" w:shadow="1"/>
        <w:bottom w:val="single" w:sz="4" w:space="24" w:color="BFBFBF" w:themeColor="background1" w:themeShade="BF" w:shadow="1"/>
        <w:right w:val="single" w:sz="4" w:space="24" w:color="BFBFBF" w:themeColor="background1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FE6B" w14:textId="77777777" w:rsidR="00AC47AE" w:rsidRDefault="00AC47AE" w:rsidP="00415DBD">
      <w:pPr>
        <w:spacing w:after="0" w:line="240" w:lineRule="auto"/>
      </w:pPr>
      <w:r>
        <w:separator/>
      </w:r>
    </w:p>
  </w:endnote>
  <w:endnote w:type="continuationSeparator" w:id="0">
    <w:p w14:paraId="18895004" w14:textId="77777777" w:rsidR="00AC47AE" w:rsidRDefault="00AC47AE" w:rsidP="0041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5767" w14:textId="77777777" w:rsidR="00AC47AE" w:rsidRDefault="00AC47AE" w:rsidP="00415DBD">
      <w:pPr>
        <w:spacing w:after="0" w:line="240" w:lineRule="auto"/>
      </w:pPr>
      <w:r>
        <w:separator/>
      </w:r>
    </w:p>
  </w:footnote>
  <w:footnote w:type="continuationSeparator" w:id="0">
    <w:p w14:paraId="163EDFA3" w14:textId="77777777" w:rsidR="00AC47AE" w:rsidRDefault="00AC47AE" w:rsidP="0041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C1B1" w14:textId="77777777" w:rsidR="006A002D" w:rsidRPr="001E1909" w:rsidRDefault="00D46448" w:rsidP="006A002D">
    <w:pPr>
      <w:pStyle w:val="Cabealho"/>
      <w:spacing w:before="240"/>
      <w:jc w:val="center"/>
      <w:rPr>
        <w:sz w:val="32"/>
      </w:rPr>
    </w:pPr>
    <w:r>
      <w:rPr>
        <w:noProof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3A352" wp14:editId="218D5966">
              <wp:simplePos x="0" y="0"/>
              <wp:positionH relativeFrom="margin">
                <wp:posOffset>0</wp:posOffset>
              </wp:positionH>
              <wp:positionV relativeFrom="page">
                <wp:posOffset>752475</wp:posOffset>
              </wp:positionV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D7C46" w14:textId="3150A6FB" w:rsidR="00D46448" w:rsidRDefault="00D46448" w:rsidP="00D46448">
                          <w:pPr>
                            <w:pStyle w:val="Cabealh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TERMO DE ABERTURA – PROJETO MODELO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6E4C">
                                <w:rPr>
                                  <w:caps/>
                                  <w:color w:val="FFFFFF" w:themeColor="background1"/>
                                </w:rPr>
                                <w:t>Projeto Modelo Iniciação - Termo de Abertura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3A352" id="Retângulo 197" o:spid="_x0000_s1026" style="position:absolute;left:0;text-align:left;margin-left:0;margin-top:59.2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" o:allowoverlap="f" fillcolor="#31b6fd [3204]" stroked="f" strokeweight="2pt">
              <v:textbox style="mso-fit-shape-to-text:t">
                <w:txbxContent>
                  <w:p w14:paraId="2A8D7C46" w14:textId="3150A6FB" w:rsidR="00D46448" w:rsidRDefault="00D46448" w:rsidP="00D46448">
                    <w:pPr>
                      <w:pStyle w:val="Cabealh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TERMO DE ABERTURA – PROJETO MODELO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06E4C">
                          <w:rPr>
                            <w:caps/>
                            <w:color w:val="FFFFFF" w:themeColor="background1"/>
                          </w:rPr>
                          <w:t>Projeto Modelo Iniciação - Termo de Abertura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0F69C7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CD3B95"/>
    <w:multiLevelType w:val="hybridMultilevel"/>
    <w:tmpl w:val="CC94EA7A"/>
    <w:lvl w:ilvl="0" w:tplc="0416000F">
      <w:start w:val="1"/>
      <w:numFmt w:val="decimal"/>
      <w:lvlText w:val="%1."/>
      <w:lvlJc w:val="left"/>
      <w:pPr>
        <w:ind w:left="4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551" w:hanging="360"/>
      </w:pPr>
    </w:lvl>
    <w:lvl w:ilvl="2" w:tplc="0416001B" w:tentative="1">
      <w:start w:val="1"/>
      <w:numFmt w:val="lowerRoman"/>
      <w:lvlText w:val="%3."/>
      <w:lvlJc w:val="right"/>
      <w:pPr>
        <w:ind w:left="6271" w:hanging="180"/>
      </w:pPr>
    </w:lvl>
    <w:lvl w:ilvl="3" w:tplc="0416000F" w:tentative="1">
      <w:start w:val="1"/>
      <w:numFmt w:val="decimal"/>
      <w:lvlText w:val="%4."/>
      <w:lvlJc w:val="left"/>
      <w:pPr>
        <w:ind w:left="6991" w:hanging="360"/>
      </w:pPr>
    </w:lvl>
    <w:lvl w:ilvl="4" w:tplc="04160019" w:tentative="1">
      <w:start w:val="1"/>
      <w:numFmt w:val="lowerLetter"/>
      <w:lvlText w:val="%5."/>
      <w:lvlJc w:val="left"/>
      <w:pPr>
        <w:ind w:left="7711" w:hanging="360"/>
      </w:pPr>
    </w:lvl>
    <w:lvl w:ilvl="5" w:tplc="0416001B" w:tentative="1">
      <w:start w:val="1"/>
      <w:numFmt w:val="lowerRoman"/>
      <w:lvlText w:val="%6."/>
      <w:lvlJc w:val="right"/>
      <w:pPr>
        <w:ind w:left="8431" w:hanging="180"/>
      </w:pPr>
    </w:lvl>
    <w:lvl w:ilvl="6" w:tplc="0416000F" w:tentative="1">
      <w:start w:val="1"/>
      <w:numFmt w:val="decimal"/>
      <w:lvlText w:val="%7."/>
      <w:lvlJc w:val="left"/>
      <w:pPr>
        <w:ind w:left="9151" w:hanging="360"/>
      </w:pPr>
    </w:lvl>
    <w:lvl w:ilvl="7" w:tplc="04160019" w:tentative="1">
      <w:start w:val="1"/>
      <w:numFmt w:val="lowerLetter"/>
      <w:lvlText w:val="%8."/>
      <w:lvlJc w:val="left"/>
      <w:pPr>
        <w:ind w:left="9871" w:hanging="360"/>
      </w:pPr>
    </w:lvl>
    <w:lvl w:ilvl="8" w:tplc="0416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2" w15:restartNumberingAfterBreak="0">
    <w:nsid w:val="0F2B1E89"/>
    <w:multiLevelType w:val="hybridMultilevel"/>
    <w:tmpl w:val="7D34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1180"/>
    <w:multiLevelType w:val="multilevel"/>
    <w:tmpl w:val="7566328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4" w15:restartNumberingAfterBreak="0">
    <w:nsid w:val="18327412"/>
    <w:multiLevelType w:val="multilevel"/>
    <w:tmpl w:val="A0BCDDD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0B97453"/>
    <w:multiLevelType w:val="hybridMultilevel"/>
    <w:tmpl w:val="4C62D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D3B1F"/>
    <w:multiLevelType w:val="hybridMultilevel"/>
    <w:tmpl w:val="7D40670A"/>
    <w:lvl w:ilvl="0" w:tplc="5FC68E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73E87" w:themeColor="text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C388D"/>
    <w:multiLevelType w:val="hybridMultilevel"/>
    <w:tmpl w:val="744E6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C634D"/>
    <w:multiLevelType w:val="hybridMultilevel"/>
    <w:tmpl w:val="1E32CE34"/>
    <w:lvl w:ilvl="0" w:tplc="F350F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3E87" w:themeColor="text2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24B54"/>
    <w:multiLevelType w:val="hybridMultilevel"/>
    <w:tmpl w:val="001A338A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E2C98"/>
    <w:multiLevelType w:val="hybridMultilevel"/>
    <w:tmpl w:val="FBB288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D3174E"/>
    <w:multiLevelType w:val="multilevel"/>
    <w:tmpl w:val="A0BCDDD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127D50"/>
    <w:multiLevelType w:val="multilevel"/>
    <w:tmpl w:val="7566328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13" w15:restartNumberingAfterBreak="0">
    <w:nsid w:val="7B0F4A64"/>
    <w:multiLevelType w:val="multilevel"/>
    <w:tmpl w:val="24E4B82A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CC73EFD"/>
    <w:multiLevelType w:val="hybridMultilevel"/>
    <w:tmpl w:val="497A3B1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5"/>
  </w:num>
  <w:num w:numId="9">
    <w:abstractNumId w:val="10"/>
  </w:num>
  <w:num w:numId="10">
    <w:abstractNumId w:val="8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647"/>
    <w:rsid w:val="00000D35"/>
    <w:rsid w:val="00025558"/>
    <w:rsid w:val="000327A4"/>
    <w:rsid w:val="00082637"/>
    <w:rsid w:val="0009587B"/>
    <w:rsid w:val="00097539"/>
    <w:rsid w:val="00097ACE"/>
    <w:rsid w:val="000A1982"/>
    <w:rsid w:val="000B727E"/>
    <w:rsid w:val="000C571A"/>
    <w:rsid w:val="000C6C72"/>
    <w:rsid w:val="000C6C9C"/>
    <w:rsid w:val="000E1771"/>
    <w:rsid w:val="001017B7"/>
    <w:rsid w:val="00103AE3"/>
    <w:rsid w:val="00110230"/>
    <w:rsid w:val="00135293"/>
    <w:rsid w:val="001766F7"/>
    <w:rsid w:val="0017732D"/>
    <w:rsid w:val="00183670"/>
    <w:rsid w:val="001C05CB"/>
    <w:rsid w:val="001C2D17"/>
    <w:rsid w:val="001C75E2"/>
    <w:rsid w:val="001E1909"/>
    <w:rsid w:val="001F43C2"/>
    <w:rsid w:val="001F6B69"/>
    <w:rsid w:val="0021158A"/>
    <w:rsid w:val="00213E7A"/>
    <w:rsid w:val="00225814"/>
    <w:rsid w:val="00246BC4"/>
    <w:rsid w:val="002B589E"/>
    <w:rsid w:val="002D0656"/>
    <w:rsid w:val="002D1FAE"/>
    <w:rsid w:val="002D514C"/>
    <w:rsid w:val="002E0F43"/>
    <w:rsid w:val="002E3D73"/>
    <w:rsid w:val="002E3F2C"/>
    <w:rsid w:val="002E4CC7"/>
    <w:rsid w:val="002F3513"/>
    <w:rsid w:val="00312357"/>
    <w:rsid w:val="00322FD7"/>
    <w:rsid w:val="00324177"/>
    <w:rsid w:val="00340409"/>
    <w:rsid w:val="003523D9"/>
    <w:rsid w:val="003A0910"/>
    <w:rsid w:val="003D1D31"/>
    <w:rsid w:val="003F190F"/>
    <w:rsid w:val="00411488"/>
    <w:rsid w:val="004115F8"/>
    <w:rsid w:val="00415DBD"/>
    <w:rsid w:val="0041652B"/>
    <w:rsid w:val="004167A2"/>
    <w:rsid w:val="00425D03"/>
    <w:rsid w:val="00427D05"/>
    <w:rsid w:val="00432CAA"/>
    <w:rsid w:val="004424D0"/>
    <w:rsid w:val="0044374F"/>
    <w:rsid w:val="00457B62"/>
    <w:rsid w:val="004668D4"/>
    <w:rsid w:val="0047426B"/>
    <w:rsid w:val="004A2599"/>
    <w:rsid w:val="004A4ABA"/>
    <w:rsid w:val="004B3F8C"/>
    <w:rsid w:val="004E7DD5"/>
    <w:rsid w:val="005241D5"/>
    <w:rsid w:val="00536DA6"/>
    <w:rsid w:val="0054092D"/>
    <w:rsid w:val="005429C1"/>
    <w:rsid w:val="00552CC2"/>
    <w:rsid w:val="00572D49"/>
    <w:rsid w:val="005B56D7"/>
    <w:rsid w:val="005C01A7"/>
    <w:rsid w:val="005C68BF"/>
    <w:rsid w:val="005E215A"/>
    <w:rsid w:val="006056BA"/>
    <w:rsid w:val="006121A5"/>
    <w:rsid w:val="00616EFF"/>
    <w:rsid w:val="00625239"/>
    <w:rsid w:val="00633FC1"/>
    <w:rsid w:val="00635C77"/>
    <w:rsid w:val="006515BB"/>
    <w:rsid w:val="00680525"/>
    <w:rsid w:val="0069672D"/>
    <w:rsid w:val="006A002D"/>
    <w:rsid w:val="006A6FB6"/>
    <w:rsid w:val="006B1A9B"/>
    <w:rsid w:val="006C05CA"/>
    <w:rsid w:val="006D7917"/>
    <w:rsid w:val="006F100F"/>
    <w:rsid w:val="00704700"/>
    <w:rsid w:val="007107FC"/>
    <w:rsid w:val="00714DCB"/>
    <w:rsid w:val="007314C9"/>
    <w:rsid w:val="0073177E"/>
    <w:rsid w:val="00732C8E"/>
    <w:rsid w:val="0073672A"/>
    <w:rsid w:val="00745847"/>
    <w:rsid w:val="007472DC"/>
    <w:rsid w:val="00760739"/>
    <w:rsid w:val="00761672"/>
    <w:rsid w:val="0076519C"/>
    <w:rsid w:val="007B6892"/>
    <w:rsid w:val="007B6E0D"/>
    <w:rsid w:val="007E50D6"/>
    <w:rsid w:val="007F34FD"/>
    <w:rsid w:val="007F3B94"/>
    <w:rsid w:val="00805492"/>
    <w:rsid w:val="00822256"/>
    <w:rsid w:val="00830694"/>
    <w:rsid w:val="00862711"/>
    <w:rsid w:val="00873662"/>
    <w:rsid w:val="008908C5"/>
    <w:rsid w:val="00894D82"/>
    <w:rsid w:val="008B0106"/>
    <w:rsid w:val="008B2A76"/>
    <w:rsid w:val="008B7330"/>
    <w:rsid w:val="008C3153"/>
    <w:rsid w:val="008C3344"/>
    <w:rsid w:val="008D5097"/>
    <w:rsid w:val="00906E4C"/>
    <w:rsid w:val="00977509"/>
    <w:rsid w:val="009B057E"/>
    <w:rsid w:val="009C59B8"/>
    <w:rsid w:val="009D388A"/>
    <w:rsid w:val="009D6DB9"/>
    <w:rsid w:val="00A10284"/>
    <w:rsid w:val="00A17B7C"/>
    <w:rsid w:val="00A303BF"/>
    <w:rsid w:val="00A35CCB"/>
    <w:rsid w:val="00A43B91"/>
    <w:rsid w:val="00A50EAC"/>
    <w:rsid w:val="00A54C3A"/>
    <w:rsid w:val="00A63008"/>
    <w:rsid w:val="00A72514"/>
    <w:rsid w:val="00A752FA"/>
    <w:rsid w:val="00A83B05"/>
    <w:rsid w:val="00AA788C"/>
    <w:rsid w:val="00AB492A"/>
    <w:rsid w:val="00AC11CA"/>
    <w:rsid w:val="00AC47AE"/>
    <w:rsid w:val="00AC4C65"/>
    <w:rsid w:val="00AC6C76"/>
    <w:rsid w:val="00B17FE1"/>
    <w:rsid w:val="00B25626"/>
    <w:rsid w:val="00B30D94"/>
    <w:rsid w:val="00B46D4B"/>
    <w:rsid w:val="00B5068A"/>
    <w:rsid w:val="00B5228B"/>
    <w:rsid w:val="00B61CBC"/>
    <w:rsid w:val="00B668C0"/>
    <w:rsid w:val="00B90FFA"/>
    <w:rsid w:val="00BB15E8"/>
    <w:rsid w:val="00BB1A39"/>
    <w:rsid w:val="00BB50BC"/>
    <w:rsid w:val="00BB75A4"/>
    <w:rsid w:val="00BD1D02"/>
    <w:rsid w:val="00BD74E5"/>
    <w:rsid w:val="00BD79B7"/>
    <w:rsid w:val="00BE63C7"/>
    <w:rsid w:val="00BE7404"/>
    <w:rsid w:val="00BF7299"/>
    <w:rsid w:val="00C006B8"/>
    <w:rsid w:val="00C14E64"/>
    <w:rsid w:val="00C32EA8"/>
    <w:rsid w:val="00C4121D"/>
    <w:rsid w:val="00C462C2"/>
    <w:rsid w:val="00C64303"/>
    <w:rsid w:val="00C81392"/>
    <w:rsid w:val="00C839FD"/>
    <w:rsid w:val="00C86647"/>
    <w:rsid w:val="00CA120B"/>
    <w:rsid w:val="00CC7346"/>
    <w:rsid w:val="00D05DCF"/>
    <w:rsid w:val="00D13524"/>
    <w:rsid w:val="00D22507"/>
    <w:rsid w:val="00D2569B"/>
    <w:rsid w:val="00D46448"/>
    <w:rsid w:val="00D4754E"/>
    <w:rsid w:val="00D47A3E"/>
    <w:rsid w:val="00D719EC"/>
    <w:rsid w:val="00D859AB"/>
    <w:rsid w:val="00D958F0"/>
    <w:rsid w:val="00DA4A5E"/>
    <w:rsid w:val="00DE71C7"/>
    <w:rsid w:val="00DF27F8"/>
    <w:rsid w:val="00DF5885"/>
    <w:rsid w:val="00E2451A"/>
    <w:rsid w:val="00E25760"/>
    <w:rsid w:val="00E4009E"/>
    <w:rsid w:val="00E51BE2"/>
    <w:rsid w:val="00E531E6"/>
    <w:rsid w:val="00E660A7"/>
    <w:rsid w:val="00E66620"/>
    <w:rsid w:val="00EA4654"/>
    <w:rsid w:val="00EB59E1"/>
    <w:rsid w:val="00ED4F46"/>
    <w:rsid w:val="00EE0B15"/>
    <w:rsid w:val="00EE576C"/>
    <w:rsid w:val="00EE71BA"/>
    <w:rsid w:val="00EF2DA7"/>
    <w:rsid w:val="00F051A7"/>
    <w:rsid w:val="00F077FB"/>
    <w:rsid w:val="00F17B7B"/>
    <w:rsid w:val="00F221A1"/>
    <w:rsid w:val="00F33B64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BCFD2"/>
  <w15:docId w15:val="{FB787217-4CF8-4DDB-8BC6-05EA8F73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DBD"/>
  </w:style>
  <w:style w:type="paragraph" w:styleId="Rodap">
    <w:name w:val="footer"/>
    <w:basedOn w:val="Normal"/>
    <w:link w:val="Rodap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DBD"/>
  </w:style>
  <w:style w:type="paragraph" w:styleId="Textodebalo">
    <w:name w:val="Balloon Text"/>
    <w:basedOn w:val="Normal"/>
    <w:link w:val="TextodebaloChar"/>
    <w:uiPriority w:val="99"/>
    <w:semiHidden/>
    <w:unhideWhenUsed/>
    <w:rsid w:val="0041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D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0F43"/>
    <w:pPr>
      <w:ind w:left="720"/>
      <w:contextualSpacing/>
    </w:pPr>
  </w:style>
  <w:style w:type="table" w:styleId="Tabelacomgrade">
    <w:name w:val="Table Grid"/>
    <w:basedOn w:val="Tabelanormal"/>
    <w:uiPriority w:val="59"/>
    <w:rsid w:val="002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4374F"/>
  </w:style>
  <w:style w:type="character" w:styleId="Hyperlink">
    <w:name w:val="Hyperlink"/>
    <w:basedOn w:val="Fontepargpadro"/>
    <w:uiPriority w:val="99"/>
    <w:unhideWhenUsed/>
    <w:rsid w:val="0044374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58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587B"/>
    <w:rPr>
      <w:color w:val="5EAEFF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35C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C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C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C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5C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Vz5Mbux3jb1qJlytzXHOi6/Wireframe-app-de-film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er61973\Documents\Projetos_Digital\PMO\Artefatos\Modelo_Proposta_Projeto_XXXX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F8BDE2BCDE84B8776909F08E5EE11" ma:contentTypeVersion="2" ma:contentTypeDescription="Crie um novo documento." ma:contentTypeScope="" ma:versionID="692c225dfc67010509441a5078a14cf4">
  <xsd:schema xmlns:xsd="http://www.w3.org/2001/XMLSchema" xmlns:xs="http://www.w3.org/2001/XMLSchema" xmlns:p="http://schemas.microsoft.com/office/2006/metadata/properties" xmlns:ns2="e370e6ce-0e97-41e3-bc02-66d84d30f179" targetNamespace="http://schemas.microsoft.com/office/2006/metadata/properties" ma:root="true" ma:fieldsID="519b7e16b1d727788d3639c04ea8e569" ns2:_="">
    <xsd:import namespace="e370e6ce-0e97-41e3-bc02-66d84d30f179"/>
    <xsd:element name="properties">
      <xsd:complexType>
        <xsd:sequence>
          <xsd:element name="documentManagement">
            <xsd:complexType>
              <xsd:all>
                <xsd:element ref="ns2:TipoProjeto" minOccurs="0"/>
                <xsd:element ref="ns2:F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e6ce-0e97-41e3-bc02-66d84d30f179" elementFormDefault="qualified">
    <xsd:import namespace="http://schemas.microsoft.com/office/2006/documentManagement/types"/>
    <xsd:import namespace="http://schemas.microsoft.com/office/infopath/2007/PartnerControls"/>
    <xsd:element name="TipoProjeto" ma:index="8" nillable="true" ma:displayName="TIPO DO PROJETO" ma:default="CAIXA SEG - PMBOK" ma:format="Dropdown" ma:internalName="TipoProjeto">
      <xsd:simpleType>
        <xsd:restriction base="dms:Choice">
          <xsd:enumeration value="CAIXA SEG - PMBOK"/>
          <xsd:enumeration value="CAIXA SEG - AGILE"/>
        </xsd:restriction>
      </xsd:simpleType>
    </xsd:element>
    <xsd:element name="Fase" ma:index="9" nillable="true" ma:displayName="FASE" ma:default="1.Inicião" ma:format="Dropdown" ma:internalName="Fase">
      <xsd:simpleType>
        <xsd:restriction base="dms:Choice">
          <xsd:enumeration value="0.Pré-Projeto"/>
          <xsd:enumeration value="1.Inicião"/>
          <xsd:enumeration value="2.Planejamento"/>
          <xsd:enumeration value="3.Execução"/>
          <xsd:enumeration value="4.Monitoramento e Controle"/>
          <xsd:enumeration value="5.Encerrament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Projeto xmlns="e370e6ce-0e97-41e3-bc02-66d84d30f179">CAIXA SEG - PMBOK</TipoProjeto>
    <Fase xmlns="e370e6ce-0e97-41e3-bc02-66d84d30f179">1.Inicião</F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B4429-B6F5-4686-A3F1-08217ECC5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E67E4-1ECB-4D89-A9ED-93B320CCD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e6ce-0e97-41e3-bc02-66d84d30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B0697D-9B53-43A2-9BD3-B69BBE4E6E1D}">
  <ds:schemaRefs>
    <ds:schemaRef ds:uri="http://schemas.microsoft.com/office/2006/metadata/properties"/>
    <ds:schemaRef ds:uri="http://schemas.microsoft.com/office/infopath/2007/PartnerControls"/>
    <ds:schemaRef ds:uri="e370e6ce-0e97-41e3-bc02-66d84d30f179"/>
  </ds:schemaRefs>
</ds:datastoreItem>
</file>

<file path=customXml/itemProps4.xml><?xml version="1.0" encoding="utf-8"?>
<ds:datastoreItem xmlns:ds="http://schemas.openxmlformats.org/officeDocument/2006/customXml" ds:itemID="{86C69E42-8801-4208-83EA-FE4C3893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Modelo_Proposta_Projeto_XXXXX.dotx</Template>
  <TotalTime>392</TotalTime>
  <Pages>1</Pages>
  <Words>1275</Words>
  <Characters>7427</Characters>
  <Application>Microsoft Office Word</Application>
  <DocSecurity>0</DocSecurity>
  <Lines>212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Modelo Iniciação - Termo de Abertura</vt:lpstr>
    </vt:vector>
  </TitlesOfParts>
  <Company>Caixa Seguradora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Modelo Iniciação - Termo de Abertura</dc:title>
  <cp:keywords>Projeto Modelo</cp:keywords>
  <cp:lastModifiedBy>Daniel Dib</cp:lastModifiedBy>
  <cp:revision>91</cp:revision>
  <cp:lastPrinted>2013-09-03T13:24:00Z</cp:lastPrinted>
  <dcterms:created xsi:type="dcterms:W3CDTF">2015-10-28T10:53:00Z</dcterms:created>
  <dcterms:modified xsi:type="dcterms:W3CDTF">2024-05-09T05:18:00Z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0x01010075DF8BDE2BCDE84B8776909F08E5EE11</vt:lpwstr>
  </property>
</Properties>
</file>